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779" w:rsidRPr="00915C98" w:rsidRDefault="009F71E7" w:rsidP="009F71E7">
      <w:pPr>
        <w:pStyle w:val="ListParagraph"/>
        <w:numPr>
          <w:ilvl w:val="0"/>
          <w:numId w:val="1"/>
        </w:numPr>
        <w:rPr>
          <w:b/>
        </w:rPr>
      </w:pPr>
      <w:r w:rsidRPr="00915C98">
        <w:rPr>
          <w:b/>
        </w:rPr>
        <w:t>Call to Order</w:t>
      </w:r>
    </w:p>
    <w:p w:rsidR="009F71E7" w:rsidRDefault="009F71E7" w:rsidP="009F71E7">
      <w:pPr>
        <w:pStyle w:val="ListParagraph"/>
      </w:pPr>
    </w:p>
    <w:p w:rsidR="00915C98" w:rsidRDefault="009F71E7" w:rsidP="005774A0">
      <w:pPr>
        <w:pStyle w:val="ListParagraph"/>
      </w:pPr>
      <w:r>
        <w:t>Sarah Baker called to order the regular meeting of the SAC on Monday, January 25</w:t>
      </w:r>
      <w:r w:rsidRPr="009F71E7">
        <w:rPr>
          <w:vertAlign w:val="superscript"/>
        </w:rPr>
        <w:t>th</w:t>
      </w:r>
      <w:r w:rsidR="005774A0">
        <w:t xml:space="preserve"> 2016 at 5pm in the Green Room.</w:t>
      </w:r>
      <w:r w:rsidR="005774A0">
        <w:br/>
      </w:r>
      <w:r>
        <w:t>Present: Connor Browne, Jeffery Vasquez</w:t>
      </w:r>
      <w:r w:rsidR="00915C98">
        <w:t xml:space="preserve"> (adviser)</w:t>
      </w:r>
      <w:r>
        <w:t xml:space="preserve">, Casey </w:t>
      </w:r>
      <w:r w:rsidR="00915C98">
        <w:t xml:space="preserve">Thomas, Eric Tysinger, Matt Be Roth, Renee Infelise (adviser), Marlon Do Couto, </w:t>
      </w:r>
      <w:proofErr w:type="spellStart"/>
      <w:r w:rsidR="00915C98">
        <w:t>Faline</w:t>
      </w:r>
      <w:proofErr w:type="spellEnd"/>
      <w:r w:rsidR="00915C98">
        <w:t xml:space="preserve"> Jett, Sarah Baker, Julius Rodriquez (advisor)</w:t>
      </w:r>
      <w:r w:rsidR="00AA556F">
        <w:br/>
      </w:r>
    </w:p>
    <w:p w:rsidR="00915C98" w:rsidRPr="00915C98" w:rsidRDefault="00915C98" w:rsidP="00915C98">
      <w:pPr>
        <w:pStyle w:val="ListParagraph"/>
        <w:numPr>
          <w:ilvl w:val="0"/>
          <w:numId w:val="1"/>
        </w:numPr>
        <w:rPr>
          <w:b/>
        </w:rPr>
      </w:pPr>
      <w:r w:rsidRPr="00915C98">
        <w:rPr>
          <w:b/>
        </w:rPr>
        <w:t xml:space="preserve">Board Check-In’s </w:t>
      </w:r>
    </w:p>
    <w:p w:rsidR="00915C98" w:rsidRDefault="00915C98" w:rsidP="00915C98">
      <w:pPr>
        <w:ind w:left="720"/>
      </w:pPr>
      <w:r w:rsidRPr="00915C98">
        <w:rPr>
          <w:b/>
        </w:rPr>
        <w:t>Connor Browne:</w:t>
      </w:r>
      <w:r>
        <w:t xml:space="preserve"> Communications Board was working on posters and flyers for the past week in preparation for Winterfest</w:t>
      </w:r>
      <w:r w:rsidR="006A03FE">
        <w:t>.</w:t>
      </w:r>
    </w:p>
    <w:p w:rsidR="00915C98" w:rsidRDefault="00915C98" w:rsidP="00915C98">
      <w:pPr>
        <w:ind w:left="720"/>
      </w:pPr>
      <w:r w:rsidRPr="00915C98">
        <w:rPr>
          <w:b/>
        </w:rPr>
        <w:t>Casey Thomas:</w:t>
      </w:r>
      <w:r>
        <w:t xml:space="preserve"> Winterfest was very successful. ALA is holding upcoming events such as Diversity Dialogues on Diversity February 4</w:t>
      </w:r>
      <w:r w:rsidRPr="00915C98">
        <w:rPr>
          <w:vertAlign w:val="superscript"/>
        </w:rPr>
        <w:t>th</w:t>
      </w:r>
      <w:r>
        <w:t xml:space="preserve"> and a Lunar New Year 10</w:t>
      </w:r>
      <w:r w:rsidRPr="00915C98">
        <w:rPr>
          <w:vertAlign w:val="superscript"/>
        </w:rPr>
        <w:t>th</w:t>
      </w:r>
      <w:r>
        <w:t xml:space="preserve"> and a second NED talks is TBD.</w:t>
      </w:r>
    </w:p>
    <w:p w:rsidR="00287283" w:rsidRDefault="00915C98" w:rsidP="00287283">
      <w:pPr>
        <w:ind w:left="720"/>
      </w:pPr>
      <w:r>
        <w:rPr>
          <w:b/>
        </w:rPr>
        <w:t>Eric Tysinger:</w:t>
      </w:r>
      <w:r>
        <w:t xml:space="preserve"> </w:t>
      </w:r>
      <w:r w:rsidR="00287283">
        <w:t xml:space="preserve">Club Fair was a great success and a lot of fun for the attending students. </w:t>
      </w:r>
    </w:p>
    <w:p w:rsidR="00287283" w:rsidRDefault="00287283" w:rsidP="00287283">
      <w:pPr>
        <w:ind w:left="720"/>
      </w:pPr>
      <w:r>
        <w:rPr>
          <w:b/>
        </w:rPr>
        <w:tab/>
        <w:t>Feminist Alliance:</w:t>
      </w:r>
      <w:r>
        <w:t xml:space="preserve"> application for club creation was submitted to the SAC for approval.</w:t>
      </w:r>
      <w:r>
        <w:br/>
      </w:r>
      <w:r>
        <w:tab/>
        <w:t>Appr</w:t>
      </w:r>
      <w:r w:rsidR="005774A0">
        <w:t>ove: Unanimous</w:t>
      </w:r>
    </w:p>
    <w:p w:rsidR="00287283" w:rsidRDefault="00287283" w:rsidP="00287283">
      <w:pPr>
        <w:ind w:left="720"/>
      </w:pPr>
      <w:r>
        <w:rPr>
          <w:b/>
        </w:rPr>
        <w:t>Matt Be Roth:</w:t>
      </w:r>
      <w:r>
        <w:t xml:space="preserve"> The UTF Hearings for the fifteen proposals have begun. The committee expects to review all requests on a two per day basis and expects to vote on the proposals by the middle of February.</w:t>
      </w:r>
    </w:p>
    <w:p w:rsidR="00287283" w:rsidRDefault="000C3242" w:rsidP="00287283">
      <w:pPr>
        <w:ind w:left="720"/>
      </w:pPr>
      <w:r w:rsidRPr="000C3242">
        <w:rPr>
          <w:b/>
        </w:rPr>
        <w:t>Renee Infelise</w:t>
      </w:r>
      <w:r>
        <w:t xml:space="preserve">: </w:t>
      </w:r>
      <w:r w:rsidR="00AA556F">
        <w:t>Affirmation was given towards Casey’</w:t>
      </w:r>
      <w:r w:rsidR="005774A0">
        <w:t>s feedback,</w:t>
      </w:r>
      <w:r w:rsidR="00AA556F">
        <w:t xml:space="preserve"> events in ALA are going well.</w:t>
      </w:r>
      <w:r>
        <w:t xml:space="preserve"> </w:t>
      </w:r>
    </w:p>
    <w:p w:rsidR="00AA556F" w:rsidRDefault="00AA556F" w:rsidP="00287283">
      <w:pPr>
        <w:ind w:left="720"/>
      </w:pPr>
      <w:r>
        <w:rPr>
          <w:b/>
        </w:rPr>
        <w:t>Marlon Do Couto</w:t>
      </w:r>
      <w:r w:rsidRPr="00AA556F">
        <w:t>:</w:t>
      </w:r>
      <w:r>
        <w:t xml:space="preserve"> Cabinet has been working on the organization of the upcoming All Student Leadership Meeting on January 29. The cabinet is also tabling for gender neutral restrooms in the Grove sometime next week.</w:t>
      </w:r>
    </w:p>
    <w:p w:rsidR="005774A0" w:rsidRDefault="00AA556F" w:rsidP="005774A0">
      <w:pPr>
        <w:ind w:left="720"/>
      </w:pPr>
      <w:proofErr w:type="spellStart"/>
      <w:r>
        <w:rPr>
          <w:b/>
        </w:rPr>
        <w:t>Faline</w:t>
      </w:r>
      <w:proofErr w:type="spellEnd"/>
      <w:r>
        <w:rPr>
          <w:b/>
        </w:rPr>
        <w:t xml:space="preserve"> Jett</w:t>
      </w:r>
      <w:r w:rsidRPr="00AA556F">
        <w:t>:</w:t>
      </w:r>
      <w:r>
        <w:t xml:space="preserve"> RAB is meeting state legislators this month on their K-14 projects. All gender bathroom survey was put together for the president’s review. </w:t>
      </w:r>
    </w:p>
    <w:p w:rsidR="006A03FE" w:rsidRPr="005774A0" w:rsidRDefault="006A03FE" w:rsidP="005774A0">
      <w:pPr>
        <w:pStyle w:val="ListParagraph"/>
        <w:numPr>
          <w:ilvl w:val="0"/>
          <w:numId w:val="1"/>
        </w:numPr>
        <w:rPr>
          <w:b/>
        </w:rPr>
      </w:pPr>
      <w:r w:rsidRPr="005774A0">
        <w:rPr>
          <w:b/>
        </w:rPr>
        <w:t>New Business</w:t>
      </w:r>
    </w:p>
    <w:p w:rsidR="006A03FE" w:rsidRDefault="00AA556F" w:rsidP="00287283">
      <w:pPr>
        <w:ind w:left="720"/>
      </w:pPr>
      <w:r>
        <w:rPr>
          <w:b/>
        </w:rPr>
        <w:t>Julius Rodriquez</w:t>
      </w:r>
      <w:r w:rsidRPr="00AA556F">
        <w:t>:</w:t>
      </w:r>
      <w:r>
        <w:t xml:space="preserve"> Students of Color Conference is coming in April. Expenses will be covered, and applications are still available (due by March 4</w:t>
      </w:r>
      <w:r w:rsidRPr="00AA556F">
        <w:rPr>
          <w:vertAlign w:val="superscript"/>
        </w:rPr>
        <w:t>th</w:t>
      </w:r>
      <w:r>
        <w:t>) for those who wish to attend. There will be an info session in the Grove Seminar room on Feb 10</w:t>
      </w:r>
      <w:r w:rsidRPr="00AA556F">
        <w:rPr>
          <w:vertAlign w:val="superscript"/>
        </w:rPr>
        <w:t>th</w:t>
      </w:r>
      <w:r>
        <w:t xml:space="preserve">. </w:t>
      </w:r>
      <w:r w:rsidR="006A03FE">
        <w:br/>
      </w:r>
      <w:r w:rsidR="006A03FE">
        <w:br/>
      </w:r>
      <w:r w:rsidR="006A03FE">
        <w:rPr>
          <w:b/>
        </w:rPr>
        <w:t>Student Leadership Pen Design</w:t>
      </w:r>
      <w:r w:rsidR="006A03FE" w:rsidRPr="006A03FE">
        <w:t>:</w:t>
      </w:r>
      <w:r w:rsidR="006A03FE">
        <w:t xml:space="preserve"> There was some discussion about re-designing the student leadership office pens, to read “student leadership” and be re-c</w:t>
      </w:r>
      <w:bookmarkStart w:id="0" w:name="_GoBack"/>
      <w:bookmarkEnd w:id="0"/>
      <w:r w:rsidR="006A03FE">
        <w:t xml:space="preserve">olored. </w:t>
      </w:r>
    </w:p>
    <w:p w:rsidR="006A03FE" w:rsidRDefault="006A03FE" w:rsidP="00287283">
      <w:pPr>
        <w:ind w:left="720"/>
      </w:pPr>
      <w:r>
        <w:rPr>
          <w:b/>
        </w:rPr>
        <w:t>Board Schedules</w:t>
      </w:r>
      <w:r w:rsidRPr="006A03FE">
        <w:t>:</w:t>
      </w:r>
      <w:r>
        <w:t xml:space="preserve"> Sarah Baker will post all the board’s schedules to the Student Leadership office in an effort to inform the public of each boards meeting time so those who wish to attend the meetings may do so.</w:t>
      </w:r>
    </w:p>
    <w:p w:rsidR="00F8694A" w:rsidRDefault="00F8694A" w:rsidP="00287283">
      <w:pPr>
        <w:ind w:left="720"/>
      </w:pPr>
      <w:r>
        <w:rPr>
          <w:b/>
        </w:rPr>
        <w:t>Adjournment</w:t>
      </w:r>
      <w:r w:rsidRPr="00F8694A">
        <w:t>:</w:t>
      </w:r>
      <w:r>
        <w:t xml:space="preserve"> </w:t>
      </w:r>
    </w:p>
    <w:p w:rsidR="00F8694A" w:rsidRPr="00F8694A" w:rsidRDefault="00F8694A" w:rsidP="005774A0">
      <w:pPr>
        <w:ind w:left="720"/>
      </w:pPr>
      <w:r w:rsidRPr="00F8694A">
        <w:t>Sarah adjourned the meeting at 5:</w:t>
      </w:r>
      <w:r w:rsidR="005774A0">
        <w:t>51pm</w:t>
      </w:r>
      <w:r w:rsidR="005774A0">
        <w:br/>
      </w:r>
      <w:r w:rsidRPr="00F8694A">
        <w:t>Minutes taken by Matt Be Roth</w:t>
      </w:r>
    </w:p>
    <w:sectPr w:rsidR="00F8694A" w:rsidRPr="00F8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F467C"/>
    <w:multiLevelType w:val="hybridMultilevel"/>
    <w:tmpl w:val="6840DD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E7"/>
    <w:rsid w:val="000C3242"/>
    <w:rsid w:val="00287283"/>
    <w:rsid w:val="005774A0"/>
    <w:rsid w:val="006A03FE"/>
    <w:rsid w:val="007F5779"/>
    <w:rsid w:val="00915C98"/>
    <w:rsid w:val="009F71E7"/>
    <w:rsid w:val="00AA556F"/>
    <w:rsid w:val="00F8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84CDE-3A9C-4714-B3A1-822087D7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EEFB3406.dotm</Template>
  <TotalTime>54</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3</cp:revision>
  <dcterms:created xsi:type="dcterms:W3CDTF">2016-01-26T18:55:00Z</dcterms:created>
  <dcterms:modified xsi:type="dcterms:W3CDTF">2016-01-26T19:49:00Z</dcterms:modified>
</cp:coreProperties>
</file>