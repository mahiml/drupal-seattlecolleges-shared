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80" w:rsidRDefault="00C74D80" w:rsidP="00155C0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160020</wp:posOffset>
            </wp:positionH>
            <wp:positionV relativeFrom="margin">
              <wp:posOffset>-195580</wp:posOffset>
            </wp:positionV>
            <wp:extent cx="2583180" cy="1333500"/>
            <wp:effectExtent l="2540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4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</w:t>
      </w:r>
      <w:r w:rsidR="006B1E99" w:rsidRPr="00011A2D">
        <w:rPr>
          <w:rFonts w:ascii="Times New Roman" w:hAnsi="Times New Roman" w:cs="Times New Roman"/>
          <w:b/>
          <w:sz w:val="24"/>
          <w:szCs w:val="24"/>
        </w:rPr>
        <w:t>CHOLARSH</w:t>
      </w:r>
      <w:r>
        <w:rPr>
          <w:rFonts w:ascii="Times New Roman" w:hAnsi="Times New Roman" w:cs="Times New Roman"/>
          <w:b/>
          <w:sz w:val="24"/>
          <w:szCs w:val="24"/>
        </w:rPr>
        <w:t>IP APPLICATION</w:t>
      </w:r>
    </w:p>
    <w:p w:rsidR="000B2873" w:rsidRPr="00C74D80" w:rsidRDefault="00C74D80" w:rsidP="00155C0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        </w:t>
      </w:r>
      <w:r w:rsidR="000B2873" w:rsidRPr="000B2873">
        <w:t>PO Box 315</w:t>
      </w:r>
      <w:r w:rsidR="00155C0C">
        <w:t xml:space="preserve"> Mount Vernon WA 98273-0315</w:t>
      </w:r>
    </w:p>
    <w:p w:rsidR="000B2873" w:rsidRDefault="00155C0C" w:rsidP="00155C0C">
      <w:pPr>
        <w:pStyle w:val="NoSpacing"/>
        <w:ind w:left="2160" w:firstLine="720"/>
        <w:jc w:val="right"/>
      </w:pPr>
      <w:r>
        <w:t xml:space="preserve">   </w:t>
      </w:r>
      <w:r w:rsidR="00C74D80">
        <w:t xml:space="preserve">                          </w:t>
      </w:r>
      <w:r w:rsidR="00C74D80">
        <w:tab/>
      </w:r>
      <w:r w:rsidR="00C74D80">
        <w:tab/>
        <w:t xml:space="preserve">        </w:t>
      </w:r>
      <w:r w:rsidR="000B2873" w:rsidRPr="000B2873">
        <w:t>(</w:t>
      </w:r>
      <w:r w:rsidR="00057A8F">
        <w:t>360) 336-2155, Julie Blazek, Chair</w:t>
      </w:r>
    </w:p>
    <w:p w:rsidR="00C74D80" w:rsidRDefault="00C74D80" w:rsidP="00155C0C">
      <w:pPr>
        <w:pStyle w:val="NoSpacing"/>
        <w:jc w:val="right"/>
      </w:pPr>
      <w:r>
        <w:t xml:space="preserve">                                 </w:t>
      </w:r>
      <w:r>
        <w:tab/>
      </w:r>
      <w:r>
        <w:tab/>
        <w:t xml:space="preserve">    </w:t>
      </w:r>
      <w:bookmarkStart w:id="0" w:name="_GoBack"/>
      <w:r w:rsidR="00B74B98">
        <w:fldChar w:fldCharType="begin"/>
      </w:r>
      <w:r w:rsidR="00B74B98">
        <w:instrText xml:space="preserve"> HYPERLINK "http://www.swanskagit.com" </w:instrText>
      </w:r>
      <w:r w:rsidR="00B74B98">
        <w:fldChar w:fldCharType="separate"/>
      </w:r>
      <w:r w:rsidR="00EA575D" w:rsidRPr="006C3D1F">
        <w:rPr>
          <w:rStyle w:val="Hyperlink"/>
        </w:rPr>
        <w:t>www.swanskagit.com</w:t>
      </w:r>
      <w:r w:rsidR="00B74B98">
        <w:rPr>
          <w:rStyle w:val="Hyperlink"/>
        </w:rPr>
        <w:fldChar w:fldCharType="end"/>
      </w:r>
      <w:bookmarkEnd w:id="0"/>
    </w:p>
    <w:p w:rsidR="000B2873" w:rsidRPr="000B2873" w:rsidRDefault="000B2873" w:rsidP="00011A2D">
      <w:pPr>
        <w:pStyle w:val="NoSpacing"/>
        <w:jc w:val="center"/>
      </w:pPr>
    </w:p>
    <w:p w:rsidR="006B1E99" w:rsidRDefault="006B1E99" w:rsidP="00011A2D">
      <w:pPr>
        <w:pStyle w:val="NoSpacing"/>
        <w:jc w:val="center"/>
      </w:pPr>
    </w:p>
    <w:p w:rsidR="00155C0C" w:rsidRDefault="00155C0C" w:rsidP="006B1E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1E99" w:rsidRPr="006B1E99" w:rsidRDefault="006B1E99" w:rsidP="006B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>Name ________________________________________________________________________</w:t>
      </w:r>
    </w:p>
    <w:p w:rsidR="006B1E99" w:rsidRPr="006B1E99" w:rsidRDefault="006B1E99" w:rsidP="006B1E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1E99">
        <w:rPr>
          <w:rFonts w:ascii="Times New Roman" w:hAnsi="Times New Roman" w:cs="Times New Roman"/>
          <w:sz w:val="24"/>
          <w:szCs w:val="24"/>
        </w:rPr>
        <w:t xml:space="preserve">Last </w:t>
      </w:r>
      <w:r w:rsidRPr="006B1E99">
        <w:rPr>
          <w:rFonts w:ascii="Times New Roman" w:hAnsi="Times New Roman" w:cs="Times New Roman"/>
          <w:sz w:val="24"/>
          <w:szCs w:val="24"/>
        </w:rPr>
        <w:tab/>
      </w:r>
      <w:r w:rsidRPr="006B1E99">
        <w:rPr>
          <w:rFonts w:ascii="Times New Roman" w:hAnsi="Times New Roman" w:cs="Times New Roman"/>
          <w:sz w:val="24"/>
          <w:szCs w:val="24"/>
        </w:rPr>
        <w:tab/>
      </w:r>
      <w:r w:rsidRPr="006B1E99">
        <w:rPr>
          <w:rFonts w:ascii="Times New Roman" w:hAnsi="Times New Roman" w:cs="Times New Roman"/>
          <w:sz w:val="24"/>
          <w:szCs w:val="24"/>
        </w:rPr>
        <w:tab/>
        <w:t xml:space="preserve">Middle Initial </w:t>
      </w:r>
      <w:r w:rsidRPr="006B1E99">
        <w:rPr>
          <w:rFonts w:ascii="Times New Roman" w:hAnsi="Times New Roman" w:cs="Times New Roman"/>
          <w:sz w:val="24"/>
          <w:szCs w:val="24"/>
        </w:rPr>
        <w:tab/>
      </w:r>
      <w:r w:rsidRPr="006B1E99">
        <w:rPr>
          <w:rFonts w:ascii="Times New Roman" w:hAnsi="Times New Roman" w:cs="Times New Roman"/>
          <w:sz w:val="24"/>
          <w:szCs w:val="24"/>
        </w:rPr>
        <w:tab/>
      </w:r>
      <w:r w:rsidRPr="006B1E99">
        <w:rPr>
          <w:rFonts w:ascii="Times New Roman" w:hAnsi="Times New Roman" w:cs="Times New Roman"/>
          <w:sz w:val="24"/>
          <w:szCs w:val="24"/>
        </w:rPr>
        <w:tab/>
        <w:t xml:space="preserve">First 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________________________________</w:t>
      </w:r>
      <w:r>
        <w:rPr>
          <w:rFonts w:ascii="Times New Roman" w:hAnsi="Times New Roman" w:cs="Times New Roman"/>
          <w:sz w:val="24"/>
          <w:szCs w:val="24"/>
        </w:rPr>
        <w:tab/>
        <w:t>County: ____________________________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________________________________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Phone: ____________________________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Best time to call: _____________________ 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Phone: ______________________________ </w:t>
      </w:r>
      <w:r>
        <w:rPr>
          <w:rFonts w:ascii="Times New Roman" w:hAnsi="Times New Roman" w:cs="Times New Roman"/>
          <w:sz w:val="24"/>
          <w:szCs w:val="24"/>
        </w:rPr>
        <w:tab/>
        <w:t>Best time to call: _____________________</w:t>
      </w:r>
    </w:p>
    <w:p w:rsidR="006B1E99" w:rsidRDefault="00DA6DC1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 ___________________________</w:t>
      </w:r>
      <w:r w:rsidR="0065428B">
        <w:rPr>
          <w:rFonts w:ascii="Times New Roman" w:hAnsi="Times New Roman" w:cs="Times New Roman"/>
          <w:sz w:val="24"/>
          <w:szCs w:val="24"/>
        </w:rPr>
        <w:tab/>
      </w:r>
    </w:p>
    <w:p w:rsidR="002F49A8" w:rsidRPr="007C59AA" w:rsidRDefault="002F49A8" w:rsidP="006B1E99">
      <w:pPr>
        <w:rPr>
          <w:rFonts w:ascii="Times New Roman" w:hAnsi="Times New Roman" w:cs="Times New Roman"/>
          <w:b/>
          <w:sz w:val="20"/>
          <w:szCs w:val="20"/>
        </w:rPr>
      </w:pPr>
    </w:p>
    <w:p w:rsidR="006B1E99" w:rsidRPr="006B1E99" w:rsidRDefault="006B1E99" w:rsidP="006B1E99">
      <w:pPr>
        <w:rPr>
          <w:rFonts w:ascii="Times New Roman" w:hAnsi="Times New Roman" w:cs="Times New Roman"/>
          <w:b/>
          <w:sz w:val="24"/>
          <w:szCs w:val="24"/>
        </w:rPr>
      </w:pPr>
      <w:r w:rsidRPr="006B1E99">
        <w:rPr>
          <w:rFonts w:ascii="Times New Roman" w:hAnsi="Times New Roman" w:cs="Times New Roman"/>
          <w:b/>
          <w:sz w:val="24"/>
          <w:szCs w:val="24"/>
        </w:rPr>
        <w:t xml:space="preserve">Educational Background 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Colleges Attended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Major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Degree </w:t>
      </w:r>
      <w:r>
        <w:rPr>
          <w:rFonts w:ascii="Times New Roman" w:hAnsi="Times New Roman" w:cs="Times New Roman"/>
          <w:sz w:val="24"/>
          <w:szCs w:val="24"/>
        </w:rPr>
        <w:tab/>
        <w:t xml:space="preserve">Graduated Year  </w:t>
      </w:r>
      <w:r>
        <w:rPr>
          <w:rFonts w:ascii="Times New Roman" w:hAnsi="Times New Roman" w:cs="Times New Roman"/>
          <w:sz w:val="24"/>
          <w:szCs w:val="24"/>
        </w:rPr>
        <w:tab/>
        <w:t xml:space="preserve">GPA 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field of stud</w:t>
      </w:r>
      <w:r w:rsidR="00DA6DC1">
        <w:rPr>
          <w:rFonts w:ascii="Times New Roman" w:hAnsi="Times New Roman" w:cs="Times New Roman"/>
          <w:sz w:val="24"/>
          <w:szCs w:val="24"/>
        </w:rPr>
        <w:t>y / degree which you are seeking</w:t>
      </w:r>
      <w:r w:rsidR="00FC2841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or University have you applied to, been acce</w:t>
      </w:r>
      <w:r w:rsidR="0028596A">
        <w:rPr>
          <w:rFonts w:ascii="Times New Roman" w:hAnsi="Times New Roman" w:cs="Times New Roman"/>
          <w:sz w:val="24"/>
          <w:szCs w:val="24"/>
        </w:rPr>
        <w:t>pted to, or are in enrolled in?</w:t>
      </w:r>
    </w:p>
    <w:p w:rsidR="006B1E99" w:rsidRDefault="006B1E99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B1E99" w:rsidRDefault="0028596A" w:rsidP="006B1E99">
      <w:pPr>
        <w:rPr>
          <w:rFonts w:ascii="Times New Roman" w:hAnsi="Times New Roman" w:cs="Times New Roman"/>
          <w:sz w:val="24"/>
          <w:szCs w:val="24"/>
        </w:rPr>
      </w:pPr>
      <w:r w:rsidRPr="0028596A">
        <w:rPr>
          <w:rFonts w:ascii="Times New Roman" w:hAnsi="Times New Roman" w:cs="Times New Roman"/>
          <w:sz w:val="24"/>
          <w:szCs w:val="24"/>
        </w:rPr>
        <w:t xml:space="preserve">Expected date of graduation: </w:t>
      </w:r>
      <w:r w:rsidR="00FC2841"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810865" w:rsidRPr="007C59AA" w:rsidRDefault="00810865" w:rsidP="006B1E99">
      <w:pPr>
        <w:rPr>
          <w:rFonts w:ascii="Times New Roman" w:hAnsi="Times New Roman" w:cs="Times New Roman"/>
          <w:sz w:val="20"/>
          <w:szCs w:val="20"/>
        </w:rPr>
      </w:pPr>
    </w:p>
    <w:p w:rsidR="006B1E99" w:rsidRPr="006B1E99" w:rsidRDefault="006B1E99" w:rsidP="006B1E99">
      <w:pPr>
        <w:rPr>
          <w:rFonts w:ascii="Times New Roman" w:hAnsi="Times New Roman" w:cs="Times New Roman"/>
          <w:b/>
          <w:sz w:val="24"/>
          <w:szCs w:val="24"/>
        </w:rPr>
      </w:pPr>
      <w:r w:rsidRPr="006B1E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Employment History </w:t>
      </w:r>
    </w:p>
    <w:p w:rsidR="006B1E99" w:rsidRPr="00C57434" w:rsidRDefault="006B1E99" w:rsidP="006B1E99">
      <w:pPr>
        <w:rPr>
          <w:rFonts w:ascii="Times New Roman" w:hAnsi="Times New Roman" w:cs="Times New Roman"/>
          <w:b/>
          <w:sz w:val="24"/>
          <w:szCs w:val="24"/>
        </w:rPr>
      </w:pPr>
      <w:r w:rsidRPr="00C57434">
        <w:rPr>
          <w:rFonts w:ascii="Times New Roman" w:hAnsi="Times New Roman" w:cs="Times New Roman"/>
          <w:b/>
          <w:sz w:val="24"/>
          <w:szCs w:val="24"/>
        </w:rPr>
        <w:t xml:space="preserve">Employer </w:t>
      </w:r>
      <w:r w:rsidRPr="00C57434">
        <w:rPr>
          <w:rFonts w:ascii="Times New Roman" w:hAnsi="Times New Roman" w:cs="Times New Roman"/>
          <w:b/>
          <w:sz w:val="24"/>
          <w:szCs w:val="24"/>
        </w:rPr>
        <w:tab/>
      </w:r>
      <w:r w:rsidRPr="00C57434">
        <w:rPr>
          <w:rFonts w:ascii="Times New Roman" w:hAnsi="Times New Roman" w:cs="Times New Roman"/>
          <w:b/>
          <w:sz w:val="24"/>
          <w:szCs w:val="24"/>
        </w:rPr>
        <w:tab/>
      </w:r>
      <w:r w:rsidR="00C5743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C57434">
        <w:rPr>
          <w:rFonts w:ascii="Times New Roman" w:hAnsi="Times New Roman" w:cs="Times New Roman"/>
          <w:b/>
          <w:sz w:val="24"/>
          <w:szCs w:val="24"/>
        </w:rPr>
        <w:t xml:space="preserve">Position Held </w:t>
      </w:r>
      <w:r w:rsidRPr="00C57434">
        <w:rPr>
          <w:rFonts w:ascii="Times New Roman" w:hAnsi="Times New Roman" w:cs="Times New Roman"/>
          <w:b/>
          <w:sz w:val="24"/>
          <w:szCs w:val="24"/>
        </w:rPr>
        <w:tab/>
      </w:r>
      <w:r w:rsidRPr="00C57434">
        <w:rPr>
          <w:rFonts w:ascii="Times New Roman" w:hAnsi="Times New Roman" w:cs="Times New Roman"/>
          <w:b/>
          <w:sz w:val="24"/>
          <w:szCs w:val="24"/>
        </w:rPr>
        <w:tab/>
      </w:r>
      <w:r w:rsidRPr="00C57434">
        <w:rPr>
          <w:rFonts w:ascii="Times New Roman" w:hAnsi="Times New Roman" w:cs="Times New Roman"/>
          <w:b/>
          <w:sz w:val="24"/>
          <w:szCs w:val="24"/>
        </w:rPr>
        <w:tab/>
      </w:r>
      <w:r w:rsidR="00C5743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C57434">
        <w:rPr>
          <w:rFonts w:ascii="Times New Roman" w:hAnsi="Times New Roman" w:cs="Times New Roman"/>
          <w:b/>
          <w:sz w:val="24"/>
          <w:szCs w:val="24"/>
        </w:rPr>
        <w:t xml:space="preserve">Dates of Employment </w:t>
      </w:r>
    </w:p>
    <w:p w:rsidR="00EF5F34" w:rsidRDefault="00EF5F34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EF5F34" w:rsidRDefault="00EF5F34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2F49A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EF5F34" w:rsidRDefault="00BE3704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773E32" w:rsidRPr="00773E32" w:rsidRDefault="00734FDA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 Vo</w:t>
      </w:r>
      <w:r w:rsidR="00BE3704">
        <w:rPr>
          <w:rFonts w:ascii="Times New Roman" w:hAnsi="Times New Roman" w:cs="Times New Roman"/>
          <w:b/>
          <w:sz w:val="24"/>
          <w:szCs w:val="24"/>
        </w:rPr>
        <w:t>lunteer, Civic Activities or M</w:t>
      </w:r>
      <w:r>
        <w:rPr>
          <w:rFonts w:ascii="Times New Roman" w:hAnsi="Times New Roman" w:cs="Times New Roman"/>
          <w:b/>
          <w:sz w:val="24"/>
          <w:szCs w:val="24"/>
        </w:rPr>
        <w:t xml:space="preserve">emberships which you currently belong: </w:t>
      </w:r>
    </w:p>
    <w:p w:rsidR="00DA6DC1" w:rsidRDefault="002A249D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D475B3" w:rsidRDefault="00D475B3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734FDA" w:rsidRDefault="00734FDA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A6DC1" w:rsidRDefault="00DA6DC1" w:rsidP="006B1E99">
      <w:pPr>
        <w:rPr>
          <w:rFonts w:ascii="Times New Roman" w:hAnsi="Times New Roman" w:cs="Times New Roman"/>
          <w:b/>
          <w:sz w:val="24"/>
          <w:szCs w:val="24"/>
        </w:rPr>
      </w:pPr>
      <w:r w:rsidRPr="00773E32">
        <w:rPr>
          <w:rFonts w:ascii="Times New Roman" w:hAnsi="Times New Roman" w:cs="Times New Roman"/>
          <w:b/>
          <w:sz w:val="24"/>
          <w:szCs w:val="24"/>
        </w:rPr>
        <w:t>Honors and/or Awards received</w:t>
      </w:r>
      <w:r w:rsidR="002A249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73E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3E32" w:rsidRPr="00773E32" w:rsidRDefault="00773E32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DA6DC1" w:rsidRDefault="002A249D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475B3" w:rsidRDefault="00D475B3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</w:t>
      </w:r>
    </w:p>
    <w:p w:rsidR="001B25F0" w:rsidRDefault="001B25F0" w:rsidP="006B1E99">
      <w:pPr>
        <w:rPr>
          <w:rFonts w:ascii="Times New Roman" w:hAnsi="Times New Roman" w:cs="Times New Roman"/>
          <w:b/>
          <w:sz w:val="24"/>
          <w:szCs w:val="24"/>
        </w:rPr>
      </w:pPr>
      <w:r w:rsidRPr="001B25F0">
        <w:rPr>
          <w:rFonts w:ascii="Times New Roman" w:hAnsi="Times New Roman" w:cs="Times New Roman"/>
          <w:b/>
          <w:sz w:val="24"/>
          <w:szCs w:val="24"/>
        </w:rPr>
        <w:t xml:space="preserve">What are your short and long term career and academic goals? How will this funding </w:t>
      </w:r>
    </w:p>
    <w:p w:rsidR="001B25F0" w:rsidRPr="001B25F0" w:rsidRDefault="001B25F0" w:rsidP="006B1E9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B25F0">
        <w:rPr>
          <w:rFonts w:ascii="Times New Roman" w:hAnsi="Times New Roman" w:cs="Times New Roman"/>
          <w:b/>
          <w:sz w:val="24"/>
          <w:szCs w:val="24"/>
        </w:rPr>
        <w:t>support</w:t>
      </w:r>
      <w:proofErr w:type="gramEnd"/>
      <w:r w:rsidRPr="001B25F0">
        <w:rPr>
          <w:rFonts w:ascii="Times New Roman" w:hAnsi="Times New Roman" w:cs="Times New Roman"/>
          <w:b/>
          <w:sz w:val="24"/>
          <w:szCs w:val="24"/>
        </w:rPr>
        <w:t xml:space="preserve"> you in your goals?</w:t>
      </w:r>
    </w:p>
    <w:p w:rsidR="00773E32" w:rsidRPr="00773E32" w:rsidRDefault="00773E32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DA6DC1" w:rsidRDefault="002A249D" w:rsidP="006B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A249D" w:rsidRDefault="002A249D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734FDA" w:rsidRDefault="00734FDA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</w:t>
      </w:r>
    </w:p>
    <w:p w:rsidR="001B25F0" w:rsidRPr="001B25F0" w:rsidRDefault="001B25F0" w:rsidP="001B25F0">
      <w:pPr>
        <w:rPr>
          <w:rFonts w:ascii="Times New Roman" w:hAnsi="Times New Roman" w:cs="Times New Roman"/>
          <w:b/>
          <w:sz w:val="24"/>
          <w:szCs w:val="24"/>
        </w:rPr>
      </w:pPr>
      <w:r w:rsidRPr="001B25F0">
        <w:rPr>
          <w:rFonts w:ascii="Times New Roman" w:hAnsi="Times New Roman" w:cs="Times New Roman"/>
          <w:b/>
          <w:sz w:val="24"/>
          <w:szCs w:val="24"/>
        </w:rPr>
        <w:t>Personal narrative</w:t>
      </w:r>
    </w:p>
    <w:p w:rsidR="001B25F0" w:rsidRPr="001B25F0" w:rsidRDefault="001B25F0" w:rsidP="001B25F0">
      <w:pPr>
        <w:rPr>
          <w:rFonts w:ascii="Times New Roman" w:hAnsi="Times New Roman" w:cs="Times New Roman"/>
          <w:b/>
          <w:sz w:val="24"/>
          <w:szCs w:val="24"/>
        </w:rPr>
      </w:pPr>
      <w:r w:rsidRPr="001B25F0">
        <w:rPr>
          <w:rFonts w:ascii="Times New Roman" w:hAnsi="Times New Roman" w:cs="Times New Roman"/>
          <w:b/>
          <w:sz w:val="24"/>
          <w:szCs w:val="24"/>
        </w:rPr>
        <w:t>Please tell us about yourself and describe your reasons for applying to this scholarship. </w:t>
      </w:r>
    </w:p>
    <w:p w:rsidR="00D52116" w:rsidRDefault="00773E32" w:rsidP="006B1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D52116" w:rsidRDefault="00D52116" w:rsidP="00D5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52116" w:rsidRDefault="00D52116" w:rsidP="00D5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74D80" w:rsidRDefault="00D52116" w:rsidP="00D52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</w:t>
      </w:r>
    </w:p>
    <w:p w:rsidR="00C74D80" w:rsidRDefault="00C74D80" w:rsidP="00C74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74D80" w:rsidRDefault="00C74D80" w:rsidP="00C74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74D80" w:rsidRDefault="00C74D80" w:rsidP="00C74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74D80" w:rsidRDefault="00C74D80" w:rsidP="00C74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52116" w:rsidRDefault="00D52116" w:rsidP="00D52116">
      <w:pPr>
        <w:pStyle w:val="NoSpacing"/>
      </w:pPr>
    </w:p>
    <w:p w:rsidR="00D52116" w:rsidRDefault="00D52116" w:rsidP="00D52116">
      <w:pPr>
        <w:pStyle w:val="NoSpacing"/>
      </w:pPr>
    </w:p>
    <w:p w:rsidR="00D52116" w:rsidRDefault="00D52116" w:rsidP="00D52116">
      <w:pPr>
        <w:pStyle w:val="NoSpacing"/>
      </w:pPr>
    </w:p>
    <w:p w:rsidR="00D52116" w:rsidRDefault="00D52116" w:rsidP="00D52116">
      <w:pPr>
        <w:pStyle w:val="NoSpacing"/>
      </w:pPr>
      <w:r>
        <w:lastRenderedPageBreak/>
        <w:t>_____________________________</w:t>
      </w:r>
      <w:r>
        <w:tab/>
      </w:r>
      <w:r>
        <w:tab/>
      </w:r>
      <w:r>
        <w:tab/>
      </w:r>
      <w:r>
        <w:tab/>
        <w:t>______________________________</w:t>
      </w:r>
    </w:p>
    <w:p w:rsidR="00773E32" w:rsidRPr="00D52116" w:rsidRDefault="00D52116" w:rsidP="00D5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2116">
        <w:rPr>
          <w:rFonts w:ascii="Times New Roman" w:hAnsi="Times New Roman" w:cs="Times New Roman"/>
          <w:sz w:val="24"/>
          <w:szCs w:val="24"/>
        </w:rPr>
        <w:t xml:space="preserve">Applicant Signature </w:t>
      </w:r>
      <w:r w:rsidRPr="00D52116">
        <w:rPr>
          <w:rFonts w:ascii="Times New Roman" w:hAnsi="Times New Roman" w:cs="Times New Roman"/>
          <w:sz w:val="24"/>
          <w:szCs w:val="24"/>
        </w:rPr>
        <w:tab/>
      </w:r>
      <w:r w:rsidRPr="00D52116">
        <w:rPr>
          <w:rFonts w:ascii="Times New Roman" w:hAnsi="Times New Roman" w:cs="Times New Roman"/>
          <w:sz w:val="24"/>
          <w:szCs w:val="24"/>
        </w:rPr>
        <w:tab/>
      </w:r>
      <w:r w:rsidRPr="00D52116">
        <w:rPr>
          <w:rFonts w:ascii="Times New Roman" w:hAnsi="Times New Roman" w:cs="Times New Roman"/>
          <w:sz w:val="24"/>
          <w:szCs w:val="24"/>
        </w:rPr>
        <w:tab/>
      </w:r>
      <w:r w:rsidRPr="00D52116">
        <w:rPr>
          <w:rFonts w:ascii="Times New Roman" w:hAnsi="Times New Roman" w:cs="Times New Roman"/>
          <w:sz w:val="24"/>
          <w:szCs w:val="24"/>
        </w:rPr>
        <w:tab/>
      </w:r>
      <w:r w:rsidRPr="00D52116">
        <w:rPr>
          <w:rFonts w:ascii="Times New Roman" w:hAnsi="Times New Roman" w:cs="Times New Roman"/>
          <w:sz w:val="24"/>
          <w:szCs w:val="24"/>
        </w:rPr>
        <w:tab/>
      </w:r>
      <w:r w:rsidRPr="00D52116">
        <w:rPr>
          <w:rFonts w:ascii="Times New Roman" w:hAnsi="Times New Roman" w:cs="Times New Roman"/>
          <w:sz w:val="24"/>
          <w:szCs w:val="24"/>
        </w:rPr>
        <w:tab/>
        <w:t xml:space="preserve">Date </w:t>
      </w:r>
    </w:p>
    <w:sectPr w:rsidR="00773E32" w:rsidRPr="00D52116" w:rsidSect="000B2873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C49" w:rsidRDefault="005C6C49" w:rsidP="00EF5F34">
      <w:pPr>
        <w:spacing w:after="0" w:line="240" w:lineRule="auto"/>
      </w:pPr>
      <w:r>
        <w:separator/>
      </w:r>
    </w:p>
  </w:endnote>
  <w:endnote w:type="continuationSeparator" w:id="0">
    <w:p w:rsidR="005C6C49" w:rsidRDefault="005C6C49" w:rsidP="00EF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34" w:rsidRPr="00EF5F34" w:rsidRDefault="00EF5F34" w:rsidP="00EF5F34">
    <w:pPr>
      <w:pStyle w:val="Footer"/>
    </w:pPr>
    <w:r>
      <w:t>Re</w:t>
    </w:r>
    <w:r w:rsidR="002E5264">
      <w:t>vised 04-2015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C49" w:rsidRDefault="005C6C49" w:rsidP="00EF5F34">
      <w:pPr>
        <w:spacing w:after="0" w:line="240" w:lineRule="auto"/>
      </w:pPr>
      <w:r>
        <w:separator/>
      </w:r>
    </w:p>
  </w:footnote>
  <w:footnote w:type="continuationSeparator" w:id="0">
    <w:p w:rsidR="005C6C49" w:rsidRDefault="005C6C49" w:rsidP="00EF5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99"/>
    <w:rsid w:val="00011A2D"/>
    <w:rsid w:val="00027CAA"/>
    <w:rsid w:val="00057A8F"/>
    <w:rsid w:val="000B2873"/>
    <w:rsid w:val="000E3A79"/>
    <w:rsid w:val="00154D8A"/>
    <w:rsid w:val="00155C0C"/>
    <w:rsid w:val="001B25F0"/>
    <w:rsid w:val="001C1A88"/>
    <w:rsid w:val="0020465C"/>
    <w:rsid w:val="00264F76"/>
    <w:rsid w:val="0028596A"/>
    <w:rsid w:val="002A249D"/>
    <w:rsid w:val="002E2305"/>
    <w:rsid w:val="002E5264"/>
    <w:rsid w:val="002F49A8"/>
    <w:rsid w:val="003C28CB"/>
    <w:rsid w:val="004F1CBF"/>
    <w:rsid w:val="004F3186"/>
    <w:rsid w:val="005968D9"/>
    <w:rsid w:val="005C6C49"/>
    <w:rsid w:val="0065428B"/>
    <w:rsid w:val="00683048"/>
    <w:rsid w:val="006B1E99"/>
    <w:rsid w:val="00710931"/>
    <w:rsid w:val="00734FDA"/>
    <w:rsid w:val="00773E32"/>
    <w:rsid w:val="007C59AA"/>
    <w:rsid w:val="00810865"/>
    <w:rsid w:val="00873153"/>
    <w:rsid w:val="008A0902"/>
    <w:rsid w:val="009E0FD6"/>
    <w:rsid w:val="00A86F69"/>
    <w:rsid w:val="00B74B98"/>
    <w:rsid w:val="00BE3704"/>
    <w:rsid w:val="00C028A2"/>
    <w:rsid w:val="00C57434"/>
    <w:rsid w:val="00C74D80"/>
    <w:rsid w:val="00D475B3"/>
    <w:rsid w:val="00D52116"/>
    <w:rsid w:val="00DA6DC1"/>
    <w:rsid w:val="00EA575D"/>
    <w:rsid w:val="00EB2B37"/>
    <w:rsid w:val="00EF5F34"/>
    <w:rsid w:val="00F861C1"/>
    <w:rsid w:val="00FC2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53CBA4F-76EA-4346-B0C2-BC6C26CF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E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F34"/>
  </w:style>
  <w:style w:type="paragraph" w:styleId="Footer">
    <w:name w:val="footer"/>
    <w:basedOn w:val="Normal"/>
    <w:link w:val="FooterChar"/>
    <w:uiPriority w:val="99"/>
    <w:unhideWhenUsed/>
    <w:rsid w:val="00EF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F34"/>
  </w:style>
  <w:style w:type="paragraph" w:styleId="BalloonText">
    <w:name w:val="Balloon Text"/>
    <w:basedOn w:val="Normal"/>
    <w:link w:val="BalloonTextChar"/>
    <w:uiPriority w:val="99"/>
    <w:semiHidden/>
    <w:unhideWhenUsed/>
    <w:rsid w:val="00EF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8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D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B70DF880.dotm</Template>
  <TotalTime>1</TotalTime>
  <Pages>2</Pages>
  <Words>524</Words>
  <Characters>2988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IT Services</cp:lastModifiedBy>
  <cp:revision>2</cp:revision>
  <cp:lastPrinted>2015-04-08T13:28:00Z</cp:lastPrinted>
  <dcterms:created xsi:type="dcterms:W3CDTF">2015-05-26T19:08:00Z</dcterms:created>
  <dcterms:modified xsi:type="dcterms:W3CDTF">2015-05-26T19:08:00Z</dcterms:modified>
</cp:coreProperties>
</file>